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AB" w:rsidRDefault="007D16D3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Object Oriented</w:t>
      </w:r>
      <w:r w:rsidR="001649AB">
        <w:rPr>
          <w:b/>
          <w:bCs/>
          <w:sz w:val="32"/>
          <w:lang w:val="en-US"/>
        </w:rPr>
        <w:t xml:space="preserve"> Programming</w:t>
      </w:r>
      <w:r>
        <w:rPr>
          <w:b/>
          <w:bCs/>
          <w:sz w:val="32"/>
          <w:lang w:val="en-US"/>
        </w:rPr>
        <w:t xml:space="preserve"> – Java 2</w:t>
      </w:r>
    </w:p>
    <w:p w:rsidR="001649AB" w:rsidRDefault="001649AB" w:rsidP="00D44D8A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Final Project</w:t>
      </w:r>
    </w:p>
    <w:p w:rsidR="00D44D8A" w:rsidRDefault="00D44D8A" w:rsidP="00D44D8A">
      <w:pPr>
        <w:rPr>
          <w:b/>
          <w:bCs/>
          <w:sz w:val="32"/>
          <w:lang w:val="en-US"/>
        </w:rPr>
      </w:pPr>
    </w:p>
    <w:p w:rsidR="00D44D8A" w:rsidRDefault="00D44D8A" w:rsidP="00D44D8A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Due Date:</w:t>
      </w:r>
    </w:p>
    <w:p w:rsidR="00D44D8A" w:rsidRPr="00D44D8A" w:rsidRDefault="00055146" w:rsidP="00D44D8A">
      <w:pPr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Dec </w:t>
      </w:r>
      <w:r w:rsidR="000021F3">
        <w:rPr>
          <w:bCs/>
          <w:sz w:val="32"/>
          <w:lang w:val="en-US"/>
        </w:rPr>
        <w:t>9</w:t>
      </w:r>
      <w:r w:rsidR="003E4F5F" w:rsidRPr="003E4F5F">
        <w:rPr>
          <w:bCs/>
          <w:sz w:val="32"/>
          <w:vertAlign w:val="superscript"/>
          <w:lang w:val="en-US"/>
        </w:rPr>
        <w:t>th</w:t>
      </w:r>
      <w:r w:rsidR="00D44D8A">
        <w:rPr>
          <w:bCs/>
          <w:sz w:val="32"/>
          <w:lang w:val="en-US"/>
        </w:rPr>
        <w:t>.  Late projects will not be accepted.</w:t>
      </w:r>
    </w:p>
    <w:p w:rsidR="001649AB" w:rsidRDefault="001649AB">
      <w:pPr>
        <w:rPr>
          <w:lang w:val="en-US"/>
        </w:rPr>
      </w:pPr>
    </w:p>
    <w:p w:rsidR="00D44D8A" w:rsidRDefault="00D44D8A">
      <w:pPr>
        <w:rPr>
          <w:lang w:val="en-US"/>
        </w:rPr>
      </w:pPr>
    </w:p>
    <w:p w:rsidR="00D44D8A" w:rsidRPr="00D44D8A" w:rsidRDefault="00D44D8A">
      <w:pPr>
        <w:rPr>
          <w:b/>
          <w:bCs/>
          <w:sz w:val="32"/>
          <w:lang w:val="en-US"/>
        </w:rPr>
      </w:pPr>
      <w:r w:rsidRPr="00D44D8A">
        <w:rPr>
          <w:b/>
          <w:bCs/>
          <w:sz w:val="32"/>
          <w:lang w:val="en-US"/>
        </w:rPr>
        <w:t>Groups</w:t>
      </w:r>
      <w:r>
        <w:rPr>
          <w:b/>
          <w:bCs/>
          <w:sz w:val="32"/>
          <w:lang w:val="en-US"/>
        </w:rPr>
        <w:t>:</w:t>
      </w:r>
    </w:p>
    <w:p w:rsidR="001649AB" w:rsidRDefault="001649AB">
      <w:pPr>
        <w:rPr>
          <w:lang w:val="en-US"/>
        </w:rPr>
      </w:pPr>
      <w:r>
        <w:rPr>
          <w:lang w:val="en-US"/>
        </w:rPr>
        <w:t>This project must be done in a group of 2 or 3.</w:t>
      </w:r>
    </w:p>
    <w:p w:rsidR="00D44D8A" w:rsidRDefault="00D44D8A">
      <w:pPr>
        <w:rPr>
          <w:lang w:val="en-US"/>
        </w:rPr>
      </w:pPr>
      <w:r>
        <w:rPr>
          <w:lang w:val="en-US"/>
        </w:rPr>
        <w:t xml:space="preserve">Please </w:t>
      </w:r>
      <w:r w:rsidR="00DB49ED">
        <w:rPr>
          <w:lang w:val="en-US"/>
        </w:rPr>
        <w:t xml:space="preserve">join a </w:t>
      </w:r>
      <w:r>
        <w:rPr>
          <w:lang w:val="en-US"/>
        </w:rPr>
        <w:t>group as soon as possible</w:t>
      </w:r>
    </w:p>
    <w:p w:rsidR="00D44D8A" w:rsidRDefault="00D44D8A">
      <w:pPr>
        <w:rPr>
          <w:lang w:val="en-US"/>
        </w:rPr>
      </w:pPr>
    </w:p>
    <w:p w:rsidR="00D44D8A" w:rsidRDefault="00D44D8A">
      <w:pPr>
        <w:rPr>
          <w:lang w:val="en-US"/>
        </w:rPr>
      </w:pPr>
    </w:p>
    <w:p w:rsidR="00D44D8A" w:rsidRPr="00D44D8A" w:rsidRDefault="00D44D8A">
      <w:pPr>
        <w:rPr>
          <w:b/>
          <w:bCs/>
          <w:sz w:val="32"/>
          <w:lang w:val="en-US"/>
        </w:rPr>
      </w:pPr>
      <w:r w:rsidRPr="00D44D8A">
        <w:rPr>
          <w:b/>
          <w:bCs/>
          <w:sz w:val="32"/>
          <w:lang w:val="en-US"/>
        </w:rPr>
        <w:t>Deliverables:</w:t>
      </w:r>
    </w:p>
    <w:p w:rsidR="00D44D8A" w:rsidRDefault="00D44D8A">
      <w:pPr>
        <w:rPr>
          <w:lang w:val="en-US"/>
        </w:rPr>
      </w:pPr>
      <w:r>
        <w:rPr>
          <w:lang w:val="en-US"/>
        </w:rPr>
        <w:t>At the end of this project you will need to submit</w:t>
      </w:r>
    </w:p>
    <w:p w:rsidR="00D44D8A" w:rsidRDefault="00D44D8A">
      <w:pPr>
        <w:rPr>
          <w:lang w:val="en-US"/>
        </w:rPr>
      </w:pPr>
      <w:r>
        <w:rPr>
          <w:lang w:val="en-US"/>
        </w:rPr>
        <w:t>All java code files</w:t>
      </w:r>
    </w:p>
    <w:p w:rsidR="00D44D8A" w:rsidRDefault="00D44D8A">
      <w:pPr>
        <w:rPr>
          <w:lang w:val="en-US"/>
        </w:rPr>
      </w:pPr>
      <w:r>
        <w:rPr>
          <w:lang w:val="en-US"/>
        </w:rPr>
        <w:t>All supporting data storage files</w:t>
      </w:r>
    </w:p>
    <w:p w:rsidR="00D44D8A" w:rsidRDefault="00D44D8A">
      <w:pPr>
        <w:rPr>
          <w:lang w:val="en-US"/>
        </w:rPr>
      </w:pPr>
      <w:r>
        <w:rPr>
          <w:lang w:val="en-US"/>
        </w:rPr>
        <w:t>The following supporting documentation:</w:t>
      </w:r>
    </w:p>
    <w:p w:rsidR="00D44D8A" w:rsidRDefault="00D44D8A" w:rsidP="00D44D8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Requirements Document</w:t>
      </w:r>
      <w:r w:rsidR="004328A1">
        <w:rPr>
          <w:lang w:val="en-US"/>
        </w:rPr>
        <w:t xml:space="preserve"> with use cases and use case diagrams</w:t>
      </w:r>
    </w:p>
    <w:p w:rsidR="00D44D8A" w:rsidRDefault="00D44D8A" w:rsidP="00D44D8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Model Document</w:t>
      </w:r>
      <w:r w:rsidR="004328A1">
        <w:rPr>
          <w:lang w:val="en-US"/>
        </w:rPr>
        <w:t xml:space="preserve"> with class diagrams</w:t>
      </w:r>
    </w:p>
    <w:p w:rsidR="00D44D8A" w:rsidRDefault="00D44D8A" w:rsidP="00D44D8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Plan with Test Cases</w:t>
      </w:r>
    </w:p>
    <w:p w:rsidR="00D44D8A" w:rsidRDefault="00D44D8A" w:rsidP="00D44D8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Manual</w:t>
      </w:r>
    </w:p>
    <w:p w:rsidR="001649AB" w:rsidRDefault="001649AB">
      <w:pPr>
        <w:rPr>
          <w:lang w:val="en-US"/>
        </w:rPr>
      </w:pPr>
    </w:p>
    <w:p w:rsidR="00D44D8A" w:rsidRDefault="00D44D8A">
      <w:pPr>
        <w:rPr>
          <w:lang w:val="en-US"/>
        </w:rPr>
      </w:pPr>
    </w:p>
    <w:p w:rsidR="00D44D8A" w:rsidRPr="00D44D8A" w:rsidRDefault="00D44D8A">
      <w:pPr>
        <w:rPr>
          <w:b/>
          <w:bCs/>
          <w:sz w:val="32"/>
          <w:lang w:val="en-US"/>
        </w:rPr>
      </w:pPr>
      <w:r w:rsidRPr="00D44D8A">
        <w:rPr>
          <w:b/>
          <w:bCs/>
          <w:sz w:val="32"/>
          <w:lang w:val="en-US"/>
        </w:rPr>
        <w:t>Project:</w:t>
      </w:r>
    </w:p>
    <w:p w:rsidR="00D44D8A" w:rsidRDefault="00D44D8A" w:rsidP="00D44D8A">
      <w:pPr>
        <w:rPr>
          <w:lang w:val="en-US"/>
        </w:rPr>
      </w:pPr>
      <w:r>
        <w:rPr>
          <w:lang w:val="en-US"/>
        </w:rPr>
        <w:t>This project is a GUI application called Issue Tracker which tracks system issues.</w:t>
      </w:r>
    </w:p>
    <w:p w:rsidR="00D44D8A" w:rsidRDefault="00D44D8A">
      <w:pPr>
        <w:rPr>
          <w:lang w:val="en-US"/>
        </w:rPr>
      </w:pPr>
      <w:r>
        <w:rPr>
          <w:lang w:val="en-US"/>
        </w:rPr>
        <w:br w:type="page"/>
      </w:r>
      <w:r w:rsidRPr="00D44D8A">
        <w:rPr>
          <w:b/>
          <w:bCs/>
          <w:sz w:val="32"/>
          <w:lang w:val="en-US"/>
        </w:rPr>
        <w:lastRenderedPageBreak/>
        <w:t>Description</w:t>
      </w:r>
      <w:r>
        <w:rPr>
          <w:b/>
          <w:bCs/>
          <w:sz w:val="32"/>
          <w:lang w:val="en-US"/>
        </w:rPr>
        <w:t>:</w:t>
      </w:r>
    </w:p>
    <w:p w:rsidR="00D44D8A" w:rsidRDefault="00D44D8A">
      <w:pPr>
        <w:rPr>
          <w:lang w:val="en-US"/>
        </w:rPr>
      </w:pPr>
      <w:r>
        <w:rPr>
          <w:lang w:val="en-US"/>
        </w:rPr>
        <w:t>You have the option to use text files, binary files or databases to store data for this project.</w:t>
      </w:r>
    </w:p>
    <w:p w:rsidR="00D44D8A" w:rsidRDefault="00D44D8A">
      <w:pPr>
        <w:rPr>
          <w:lang w:val="en-US"/>
        </w:rPr>
      </w:pPr>
    </w:p>
    <w:p w:rsidR="00D44D8A" w:rsidRDefault="001649AB">
      <w:pPr>
        <w:rPr>
          <w:lang w:val="en-US"/>
        </w:rPr>
      </w:pPr>
      <w:r>
        <w:rPr>
          <w:lang w:val="en-US"/>
        </w:rPr>
        <w:t xml:space="preserve">There are three types of users: </w:t>
      </w:r>
    </w:p>
    <w:p w:rsidR="00D44D8A" w:rsidRDefault="001649AB" w:rsidP="00D44D8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Manager</w:t>
      </w:r>
    </w:p>
    <w:p w:rsidR="00D44D8A" w:rsidRDefault="001649AB" w:rsidP="00D44D8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Developer</w:t>
      </w:r>
    </w:p>
    <w:p w:rsidR="001649AB" w:rsidRDefault="000021F3" w:rsidP="00D44D8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Analyst</w:t>
      </w:r>
      <w:r w:rsidR="001649AB">
        <w:rPr>
          <w:lang w:val="en-US"/>
        </w:rPr>
        <w:t>.</w:t>
      </w:r>
    </w:p>
    <w:p w:rsidR="001649AB" w:rsidRDefault="001649AB">
      <w:pPr>
        <w:rPr>
          <w:lang w:val="en-US"/>
        </w:rPr>
      </w:pPr>
    </w:p>
    <w:p w:rsidR="00D44D8A" w:rsidRDefault="00D44D8A">
      <w:pPr>
        <w:rPr>
          <w:lang w:val="en-US"/>
        </w:rPr>
      </w:pPr>
      <w:r>
        <w:rPr>
          <w:lang w:val="en-US"/>
        </w:rPr>
        <w:t xml:space="preserve">The application has </w:t>
      </w:r>
      <w:r w:rsidR="005C7248">
        <w:rPr>
          <w:lang w:val="en-US"/>
        </w:rPr>
        <w:t>4</w:t>
      </w:r>
      <w:r>
        <w:rPr>
          <w:lang w:val="en-US"/>
        </w:rPr>
        <w:t xml:space="preserve"> </w:t>
      </w:r>
      <w:r w:rsidR="00F80718">
        <w:rPr>
          <w:lang w:val="en-US"/>
        </w:rPr>
        <w:t>pages</w:t>
      </w:r>
      <w:r>
        <w:rPr>
          <w:lang w:val="en-US"/>
        </w:rPr>
        <w:t>:</w:t>
      </w:r>
    </w:p>
    <w:p w:rsidR="00D44D8A" w:rsidRDefault="00D44D8A" w:rsidP="00D44D8A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Login </w:t>
      </w:r>
      <w:r w:rsidR="00F80718">
        <w:rPr>
          <w:lang w:val="en-US"/>
        </w:rPr>
        <w:t>Page</w:t>
      </w:r>
      <w:r w:rsidR="000021F3">
        <w:rPr>
          <w:lang w:val="en-US"/>
        </w:rPr>
        <w:t xml:space="preserve"> – Enter credentials to access the application</w:t>
      </w:r>
    </w:p>
    <w:p w:rsidR="005C7248" w:rsidRDefault="005C7248" w:rsidP="00D44D8A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Issue List </w:t>
      </w:r>
      <w:r w:rsidR="00F80718">
        <w:rPr>
          <w:lang w:val="en-US"/>
        </w:rPr>
        <w:t>Page</w:t>
      </w:r>
      <w:r w:rsidR="000021F3">
        <w:rPr>
          <w:lang w:val="en-US"/>
        </w:rPr>
        <w:t xml:space="preserve"> – Shows a list of issues</w:t>
      </w:r>
    </w:p>
    <w:p w:rsidR="00D44D8A" w:rsidRDefault="00D44D8A" w:rsidP="00D44D8A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Issue Details </w:t>
      </w:r>
      <w:r w:rsidR="00F80718">
        <w:rPr>
          <w:lang w:val="en-US"/>
        </w:rPr>
        <w:t>Page</w:t>
      </w:r>
      <w:r w:rsidR="000021F3">
        <w:rPr>
          <w:lang w:val="en-US"/>
        </w:rPr>
        <w:t xml:space="preserve"> – Show a form to enter new issue details or edit existing issue page</w:t>
      </w:r>
    </w:p>
    <w:p w:rsidR="003F24DD" w:rsidRDefault="00055146" w:rsidP="00D44D8A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User </w:t>
      </w:r>
      <w:r w:rsidR="00F80718">
        <w:rPr>
          <w:lang w:val="en-US"/>
        </w:rPr>
        <w:t>Page</w:t>
      </w:r>
      <w:r w:rsidR="000021F3">
        <w:rPr>
          <w:lang w:val="en-US"/>
        </w:rPr>
        <w:t xml:space="preserve"> – Create new user</w:t>
      </w:r>
    </w:p>
    <w:p w:rsidR="00D44D8A" w:rsidRDefault="00D44D8A">
      <w:pPr>
        <w:rPr>
          <w:lang w:val="en-US"/>
        </w:rPr>
      </w:pPr>
    </w:p>
    <w:p w:rsidR="00DB49ED" w:rsidRDefault="00DB49ED" w:rsidP="00DB49ED">
      <w:pPr>
        <w:rPr>
          <w:lang w:val="en-US"/>
        </w:rPr>
      </w:pPr>
      <w:r>
        <w:rPr>
          <w:lang w:val="en-US"/>
        </w:rPr>
        <w:t xml:space="preserve">The application is secured via a login screen.  </w:t>
      </w:r>
    </w:p>
    <w:p w:rsidR="00D44D8A" w:rsidRDefault="00D44D8A" w:rsidP="00D44D8A">
      <w:pPr>
        <w:rPr>
          <w:lang w:val="en-US"/>
        </w:rPr>
      </w:pPr>
      <w:r>
        <w:rPr>
          <w:lang w:val="en-US"/>
        </w:rPr>
        <w:t>Each user will have a login and password.</w:t>
      </w:r>
    </w:p>
    <w:p w:rsidR="00D44D8A" w:rsidRDefault="00D44D8A">
      <w:pPr>
        <w:rPr>
          <w:lang w:val="en-US"/>
        </w:rPr>
      </w:pPr>
      <w:r>
        <w:rPr>
          <w:lang w:val="en-US"/>
        </w:rPr>
        <w:t>When the application starts users</w:t>
      </w:r>
      <w:r w:rsidR="001649AB">
        <w:rPr>
          <w:lang w:val="en-US"/>
        </w:rPr>
        <w:t xml:space="preserve"> see the same login screen </w:t>
      </w:r>
    </w:p>
    <w:p w:rsidR="00D44D8A" w:rsidRDefault="00D44D8A" w:rsidP="00D44D8A">
      <w:pPr>
        <w:rPr>
          <w:lang w:val="en-US"/>
        </w:rPr>
      </w:pPr>
      <w:r>
        <w:rPr>
          <w:lang w:val="en-US"/>
        </w:rPr>
        <w:t>W</w:t>
      </w:r>
      <w:r w:rsidR="001649AB">
        <w:rPr>
          <w:lang w:val="en-US"/>
        </w:rPr>
        <w:t xml:space="preserve">hen they log </w:t>
      </w:r>
      <w:proofErr w:type="gramStart"/>
      <w:r w:rsidR="001649AB">
        <w:rPr>
          <w:lang w:val="en-US"/>
        </w:rPr>
        <w:t>in</w:t>
      </w:r>
      <w:proofErr w:type="gramEnd"/>
      <w:r w:rsidR="001649AB">
        <w:rPr>
          <w:lang w:val="en-US"/>
        </w:rPr>
        <w:t xml:space="preserve"> </w:t>
      </w:r>
      <w:r w:rsidR="002D4786">
        <w:rPr>
          <w:lang w:val="en-US"/>
        </w:rPr>
        <w:t>they</w:t>
      </w:r>
      <w:r w:rsidR="001649AB">
        <w:rPr>
          <w:lang w:val="en-US"/>
        </w:rPr>
        <w:t xml:space="preserve"> see </w:t>
      </w:r>
      <w:r w:rsidR="000021F3">
        <w:rPr>
          <w:lang w:val="en-US"/>
        </w:rPr>
        <w:t>The Issues List page.</w:t>
      </w:r>
      <w:r w:rsidR="001649AB">
        <w:rPr>
          <w:lang w:val="en-US"/>
        </w:rPr>
        <w:t xml:space="preserve">  </w:t>
      </w:r>
    </w:p>
    <w:p w:rsidR="000021F3" w:rsidRDefault="000021F3" w:rsidP="00D44D8A">
      <w:pPr>
        <w:rPr>
          <w:lang w:val="en-US"/>
        </w:rPr>
      </w:pPr>
    </w:p>
    <w:p w:rsidR="001649AB" w:rsidRDefault="001649AB">
      <w:pPr>
        <w:rPr>
          <w:lang w:val="en-US"/>
        </w:rPr>
      </w:pPr>
      <w:r>
        <w:rPr>
          <w:lang w:val="en-US"/>
        </w:rPr>
        <w:t>There is also an Issue</w:t>
      </w:r>
      <w:r w:rsidR="000021F3">
        <w:rPr>
          <w:lang w:val="en-US"/>
        </w:rPr>
        <w:t xml:space="preserve"> </w:t>
      </w:r>
      <w:r>
        <w:rPr>
          <w:lang w:val="en-US"/>
        </w:rPr>
        <w:t xml:space="preserve">Details </w:t>
      </w:r>
      <w:r w:rsidR="00F80718">
        <w:rPr>
          <w:lang w:val="en-US"/>
        </w:rPr>
        <w:t>page</w:t>
      </w:r>
      <w:r>
        <w:rPr>
          <w:lang w:val="en-US"/>
        </w:rPr>
        <w:t xml:space="preserve"> which allows the user to edit an issue and perform an action on it.</w:t>
      </w:r>
    </w:p>
    <w:p w:rsidR="001649AB" w:rsidRDefault="001649AB">
      <w:pPr>
        <w:rPr>
          <w:lang w:val="en-US"/>
        </w:rPr>
      </w:pPr>
    </w:p>
    <w:p w:rsidR="001649AB" w:rsidRDefault="001649AB">
      <w:pPr>
        <w:rPr>
          <w:lang w:val="en-US"/>
        </w:rPr>
      </w:pPr>
      <w:r>
        <w:rPr>
          <w:lang w:val="en-US"/>
        </w:rPr>
        <w:t xml:space="preserve">All these </w:t>
      </w:r>
      <w:r w:rsidR="00F80718">
        <w:rPr>
          <w:lang w:val="en-US"/>
        </w:rPr>
        <w:t>page</w:t>
      </w:r>
      <w:r>
        <w:rPr>
          <w:lang w:val="en-US"/>
        </w:rPr>
        <w:t>s look similar but show different data.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6"/>
        <w:gridCol w:w="1316"/>
        <w:gridCol w:w="1316"/>
        <w:gridCol w:w="1317"/>
        <w:gridCol w:w="1317"/>
      </w:tblGrid>
      <w:tr w:rsidR="005C7248" w:rsidRPr="002D4786" w:rsidTr="002D4786">
        <w:tc>
          <w:tcPr>
            <w:tcW w:w="1316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 w:rsidRPr="002D4786">
              <w:rPr>
                <w:lang w:val="en-US"/>
              </w:rPr>
              <w:t>User/</w:t>
            </w:r>
            <w:r w:rsidR="00F80718">
              <w:rPr>
                <w:lang w:val="en-US"/>
              </w:rPr>
              <w:t>Page</w:t>
            </w:r>
          </w:p>
        </w:tc>
        <w:tc>
          <w:tcPr>
            <w:tcW w:w="1316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 w:rsidRPr="002D4786">
              <w:rPr>
                <w:lang w:val="en-US"/>
              </w:rPr>
              <w:t>Login</w:t>
            </w:r>
          </w:p>
        </w:tc>
        <w:tc>
          <w:tcPr>
            <w:tcW w:w="1316" w:type="dxa"/>
            <w:shd w:val="clear" w:color="auto" w:fill="auto"/>
          </w:tcPr>
          <w:p w:rsidR="005C7248" w:rsidRPr="002D4786" w:rsidRDefault="005C7248" w:rsidP="005C7248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Issue </w:t>
            </w:r>
            <w:r>
              <w:rPr>
                <w:lang w:val="en-US"/>
              </w:rPr>
              <w:t>List</w:t>
            </w:r>
          </w:p>
        </w:tc>
        <w:tc>
          <w:tcPr>
            <w:tcW w:w="1317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>
              <w:rPr>
                <w:lang w:val="en-US"/>
              </w:rPr>
              <w:t xml:space="preserve">Issue </w:t>
            </w:r>
            <w:r w:rsidRPr="002D4786">
              <w:rPr>
                <w:lang w:val="en-US"/>
              </w:rPr>
              <w:t>Details</w:t>
            </w:r>
          </w:p>
        </w:tc>
        <w:tc>
          <w:tcPr>
            <w:tcW w:w="1317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 w:rsidRPr="002D4786">
              <w:rPr>
                <w:lang w:val="en-US"/>
              </w:rPr>
              <w:t>Add User</w:t>
            </w:r>
          </w:p>
        </w:tc>
      </w:tr>
      <w:tr w:rsidR="005C7248" w:rsidRPr="002D4786" w:rsidTr="002D4786">
        <w:tc>
          <w:tcPr>
            <w:tcW w:w="1316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 w:rsidRPr="002D4786">
              <w:rPr>
                <w:lang w:val="en-US"/>
              </w:rPr>
              <w:t>Manager</w:t>
            </w:r>
          </w:p>
        </w:tc>
        <w:tc>
          <w:tcPr>
            <w:tcW w:w="1316" w:type="dxa"/>
            <w:shd w:val="clear" w:color="auto" w:fill="auto"/>
          </w:tcPr>
          <w:p w:rsidR="005C7248" w:rsidRPr="003F24DD" w:rsidRDefault="005C7248">
            <w:r w:rsidRPr="002D4786">
              <w:rPr>
                <w:lang w:val="en-US"/>
              </w:rPr>
              <w:t>Access</w:t>
            </w:r>
          </w:p>
        </w:tc>
        <w:tc>
          <w:tcPr>
            <w:tcW w:w="1316" w:type="dxa"/>
            <w:shd w:val="clear" w:color="auto" w:fill="auto"/>
          </w:tcPr>
          <w:p w:rsidR="005C7248" w:rsidRDefault="005C7248">
            <w:r w:rsidRPr="00942E8B">
              <w:rPr>
                <w:lang w:val="en-US"/>
              </w:rPr>
              <w:t>Access</w:t>
            </w:r>
          </w:p>
        </w:tc>
        <w:tc>
          <w:tcPr>
            <w:tcW w:w="1317" w:type="dxa"/>
            <w:shd w:val="clear" w:color="auto" w:fill="auto"/>
          </w:tcPr>
          <w:p w:rsidR="005C7248" w:rsidRDefault="005C7248">
            <w:r w:rsidRPr="00942E8B">
              <w:rPr>
                <w:lang w:val="en-US"/>
              </w:rPr>
              <w:t>Access</w:t>
            </w:r>
          </w:p>
        </w:tc>
        <w:tc>
          <w:tcPr>
            <w:tcW w:w="1317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 w:rsidRPr="002D4786">
              <w:rPr>
                <w:lang w:val="en-US"/>
              </w:rPr>
              <w:t>Access</w:t>
            </w:r>
          </w:p>
        </w:tc>
      </w:tr>
      <w:tr w:rsidR="005C7248" w:rsidRPr="002D4786" w:rsidTr="002D4786">
        <w:tc>
          <w:tcPr>
            <w:tcW w:w="1316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 w:rsidRPr="002D4786">
              <w:rPr>
                <w:lang w:val="en-US"/>
              </w:rPr>
              <w:t>Developer</w:t>
            </w:r>
          </w:p>
        </w:tc>
        <w:tc>
          <w:tcPr>
            <w:tcW w:w="1316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 w:rsidRPr="002D4786">
              <w:rPr>
                <w:lang w:val="en-US"/>
              </w:rPr>
              <w:t>Access</w:t>
            </w:r>
          </w:p>
        </w:tc>
        <w:tc>
          <w:tcPr>
            <w:tcW w:w="1316" w:type="dxa"/>
            <w:shd w:val="clear" w:color="auto" w:fill="auto"/>
          </w:tcPr>
          <w:p w:rsidR="005C7248" w:rsidRDefault="005C7248">
            <w:r w:rsidRPr="00942E8B">
              <w:rPr>
                <w:lang w:val="en-US"/>
              </w:rPr>
              <w:t>Access</w:t>
            </w:r>
          </w:p>
        </w:tc>
        <w:tc>
          <w:tcPr>
            <w:tcW w:w="1317" w:type="dxa"/>
            <w:shd w:val="clear" w:color="auto" w:fill="auto"/>
          </w:tcPr>
          <w:p w:rsidR="005C7248" w:rsidRDefault="005C7248">
            <w:r w:rsidRPr="00942E8B">
              <w:rPr>
                <w:lang w:val="en-US"/>
              </w:rPr>
              <w:t>Access</w:t>
            </w:r>
          </w:p>
        </w:tc>
        <w:tc>
          <w:tcPr>
            <w:tcW w:w="1317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C7248" w:rsidRPr="002D4786" w:rsidTr="002D4786">
        <w:tc>
          <w:tcPr>
            <w:tcW w:w="1316" w:type="dxa"/>
            <w:shd w:val="clear" w:color="auto" w:fill="auto"/>
          </w:tcPr>
          <w:p w:rsidR="005C7248" w:rsidRPr="002D4786" w:rsidRDefault="000021F3">
            <w:pPr>
              <w:rPr>
                <w:lang w:val="en-US"/>
              </w:rPr>
            </w:pPr>
            <w:r>
              <w:rPr>
                <w:lang w:val="en-US"/>
              </w:rPr>
              <w:t>Analyst</w:t>
            </w:r>
          </w:p>
        </w:tc>
        <w:tc>
          <w:tcPr>
            <w:tcW w:w="1316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 w:rsidRPr="002D4786">
              <w:rPr>
                <w:lang w:val="en-US"/>
              </w:rPr>
              <w:t>Access</w:t>
            </w:r>
          </w:p>
        </w:tc>
        <w:tc>
          <w:tcPr>
            <w:tcW w:w="1316" w:type="dxa"/>
            <w:shd w:val="clear" w:color="auto" w:fill="auto"/>
          </w:tcPr>
          <w:p w:rsidR="005C7248" w:rsidRDefault="005C7248">
            <w:r w:rsidRPr="00942E8B">
              <w:rPr>
                <w:lang w:val="en-US"/>
              </w:rPr>
              <w:t>Access</w:t>
            </w:r>
          </w:p>
        </w:tc>
        <w:tc>
          <w:tcPr>
            <w:tcW w:w="1317" w:type="dxa"/>
            <w:shd w:val="clear" w:color="auto" w:fill="auto"/>
          </w:tcPr>
          <w:p w:rsidR="005C7248" w:rsidRDefault="005C7248">
            <w:r w:rsidRPr="00942E8B">
              <w:rPr>
                <w:lang w:val="en-US"/>
              </w:rPr>
              <w:t>Access</w:t>
            </w:r>
          </w:p>
        </w:tc>
        <w:tc>
          <w:tcPr>
            <w:tcW w:w="1317" w:type="dxa"/>
            <w:shd w:val="clear" w:color="auto" w:fill="auto"/>
          </w:tcPr>
          <w:p w:rsidR="005C7248" w:rsidRPr="002D4786" w:rsidRDefault="005C724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3F24DD" w:rsidRDefault="003F24DD">
      <w:pPr>
        <w:rPr>
          <w:lang w:val="en-US"/>
        </w:rPr>
      </w:pPr>
    </w:p>
    <w:p w:rsidR="001649AB" w:rsidRDefault="000021F3">
      <w:pPr>
        <w:rPr>
          <w:lang w:val="en-US"/>
        </w:rPr>
      </w:pPr>
      <w:r>
        <w:rPr>
          <w:lang w:val="en-US"/>
        </w:rPr>
        <w:t>While all the users can see the Issue List and Issue Details page, they see different things on those pages.</w:t>
      </w:r>
    </w:p>
    <w:p w:rsidR="000021F3" w:rsidRDefault="000021F3">
      <w:pPr>
        <w:rPr>
          <w:lang w:val="en-US"/>
        </w:rPr>
      </w:pPr>
    </w:p>
    <w:p w:rsidR="000021F3" w:rsidRDefault="000021F3">
      <w:pPr>
        <w:rPr>
          <w:lang w:val="en-US"/>
        </w:rPr>
      </w:pPr>
      <w:r>
        <w:rPr>
          <w:lang w:val="en-US"/>
        </w:rPr>
        <w:t>Different uses see different subsets of issues in the issues list page.  And, they see different buttons on the Issues Details page.</w:t>
      </w:r>
    </w:p>
    <w:p w:rsidR="000021F3" w:rsidRDefault="000021F3">
      <w:pPr>
        <w:rPr>
          <w:lang w:val="en-US"/>
        </w:rPr>
      </w:pPr>
    </w:p>
    <w:p w:rsidR="000021F3" w:rsidRDefault="000021F3">
      <w:pPr>
        <w:rPr>
          <w:lang w:val="en-US"/>
        </w:rPr>
      </w:pPr>
    </w:p>
    <w:p w:rsidR="00C8087D" w:rsidRPr="003F24DD" w:rsidRDefault="000021F3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ANALYST</w:t>
      </w:r>
      <w:r w:rsidR="003F24DD">
        <w:rPr>
          <w:b/>
          <w:bCs/>
          <w:sz w:val="32"/>
          <w:lang w:val="en-US"/>
        </w:rPr>
        <w:t>:</w:t>
      </w:r>
    </w:p>
    <w:p w:rsidR="00C8087D" w:rsidRDefault="003F24DD">
      <w:pPr>
        <w:rPr>
          <w:lang w:val="en-US"/>
        </w:rPr>
      </w:pPr>
      <w:r>
        <w:rPr>
          <w:lang w:val="en-US"/>
        </w:rPr>
        <w:t xml:space="preserve">Once the </w:t>
      </w:r>
      <w:r w:rsidR="000021F3">
        <w:rPr>
          <w:lang w:val="en-US"/>
        </w:rPr>
        <w:t>Analyst</w:t>
      </w:r>
      <w:r>
        <w:rPr>
          <w:lang w:val="en-US"/>
        </w:rPr>
        <w:t xml:space="preserve"> logs in, the</w:t>
      </w:r>
      <w:r w:rsidR="002D4786">
        <w:rPr>
          <w:lang w:val="en-US"/>
        </w:rPr>
        <w:t>y</w:t>
      </w:r>
      <w:r>
        <w:rPr>
          <w:lang w:val="en-US"/>
        </w:rPr>
        <w:t xml:space="preserve"> are taken to the </w:t>
      </w:r>
      <w:r w:rsidR="005C7248">
        <w:rPr>
          <w:lang w:val="en-US"/>
        </w:rPr>
        <w:t xml:space="preserve">Issues List </w:t>
      </w:r>
      <w:r w:rsidR="00F80718">
        <w:rPr>
          <w:lang w:val="en-US"/>
        </w:rPr>
        <w:t>Page</w:t>
      </w:r>
    </w:p>
    <w:p w:rsidR="003F24DD" w:rsidRDefault="003F24DD">
      <w:pPr>
        <w:rPr>
          <w:lang w:val="en-US"/>
        </w:rPr>
      </w:pPr>
    </w:p>
    <w:p w:rsidR="00C8087D" w:rsidRDefault="00C8087D">
      <w:pPr>
        <w:rPr>
          <w:lang w:val="en-US"/>
        </w:rPr>
      </w:pPr>
      <w:r>
        <w:rPr>
          <w:lang w:val="en-US"/>
        </w:rPr>
        <w:t xml:space="preserve">On the </w:t>
      </w:r>
      <w:r w:rsidR="005C7248">
        <w:rPr>
          <w:lang w:val="en-US"/>
        </w:rPr>
        <w:t xml:space="preserve">Issues List </w:t>
      </w:r>
      <w:proofErr w:type="gramStart"/>
      <w:r w:rsidR="00F80718">
        <w:rPr>
          <w:lang w:val="en-US"/>
        </w:rPr>
        <w:t>Page</w:t>
      </w:r>
      <w:proofErr w:type="gramEnd"/>
      <w:r w:rsidR="000021F3">
        <w:rPr>
          <w:lang w:val="en-US"/>
        </w:rPr>
        <w:t xml:space="preserve"> the </w:t>
      </w:r>
      <w:r w:rsidR="000021F3">
        <w:rPr>
          <w:lang w:val="en-US"/>
        </w:rPr>
        <w:t>Analyst sees ALL the issues in the list.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9"/>
        <w:gridCol w:w="1949"/>
        <w:gridCol w:w="5342"/>
      </w:tblGrid>
      <w:tr w:rsidR="00CA06B8" w:rsidRPr="002D4786" w:rsidTr="002D4786">
        <w:tc>
          <w:tcPr>
            <w:tcW w:w="1728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>Control</w:t>
            </w:r>
          </w:p>
        </w:tc>
        <w:tc>
          <w:tcPr>
            <w:tcW w:w="1980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>Condition</w:t>
            </w:r>
          </w:p>
        </w:tc>
        <w:tc>
          <w:tcPr>
            <w:tcW w:w="5508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>Action</w:t>
            </w:r>
          </w:p>
        </w:tc>
      </w:tr>
      <w:tr w:rsidR="00CA06B8" w:rsidRPr="002D4786" w:rsidTr="002D4786">
        <w:tc>
          <w:tcPr>
            <w:tcW w:w="1728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>[New Issue] button</w:t>
            </w:r>
          </w:p>
        </w:tc>
        <w:tc>
          <w:tcPr>
            <w:tcW w:w="1980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>will always be there</w:t>
            </w:r>
          </w:p>
        </w:tc>
        <w:tc>
          <w:tcPr>
            <w:tcW w:w="5508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take the </w:t>
            </w:r>
            <w:r w:rsidR="000021F3">
              <w:rPr>
                <w:lang w:val="en-US"/>
              </w:rPr>
              <w:t>Analyst</w:t>
            </w:r>
            <w:r w:rsidRPr="002D4786">
              <w:rPr>
                <w:lang w:val="en-US"/>
              </w:rPr>
              <w:t xml:space="preserve"> to a blank Issues Details </w:t>
            </w:r>
            <w:r w:rsidR="00F80718">
              <w:rPr>
                <w:lang w:val="en-US"/>
              </w:rPr>
              <w:t>Page</w:t>
            </w:r>
            <w:r w:rsidRPr="002D4786">
              <w:rPr>
                <w:lang w:val="en-US"/>
              </w:rPr>
              <w:t xml:space="preserve"> to submit a new issue</w:t>
            </w:r>
          </w:p>
        </w:tc>
      </w:tr>
      <w:tr w:rsidR="00CA06B8" w:rsidRPr="002D4786" w:rsidTr="002D4786">
        <w:tc>
          <w:tcPr>
            <w:tcW w:w="1728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>[Issues] list</w:t>
            </w:r>
          </w:p>
        </w:tc>
        <w:tc>
          <w:tcPr>
            <w:tcW w:w="1980" w:type="dxa"/>
            <w:shd w:val="clear" w:color="auto" w:fill="auto"/>
          </w:tcPr>
          <w:p w:rsidR="00CA06B8" w:rsidRPr="002D4786" w:rsidRDefault="002A5675">
            <w:pPr>
              <w:rPr>
                <w:lang w:val="en-US"/>
              </w:rPr>
            </w:pPr>
            <w:r>
              <w:rPr>
                <w:lang w:val="en-US"/>
              </w:rPr>
              <w:t>will always appear.</w:t>
            </w:r>
          </w:p>
        </w:tc>
        <w:tc>
          <w:tcPr>
            <w:tcW w:w="5508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take the </w:t>
            </w:r>
            <w:r w:rsidR="000021F3">
              <w:rPr>
                <w:lang w:val="en-US"/>
              </w:rPr>
              <w:t>Analyst</w:t>
            </w:r>
            <w:r w:rsidRPr="002D4786">
              <w:rPr>
                <w:lang w:val="en-US"/>
              </w:rPr>
              <w:t xml:space="preserve"> to a populated Issues Details </w:t>
            </w:r>
            <w:r w:rsidR="00F80718">
              <w:rPr>
                <w:lang w:val="en-US"/>
              </w:rPr>
              <w:t>Page</w:t>
            </w:r>
            <w:r w:rsidRPr="002D4786">
              <w:rPr>
                <w:lang w:val="en-US"/>
              </w:rPr>
              <w:t xml:space="preserve"> to update the issue</w:t>
            </w:r>
          </w:p>
        </w:tc>
      </w:tr>
    </w:tbl>
    <w:p w:rsidR="00CA06B8" w:rsidRDefault="00CA06B8">
      <w:pPr>
        <w:rPr>
          <w:lang w:val="en-US"/>
        </w:rPr>
      </w:pPr>
    </w:p>
    <w:p w:rsidR="00C8087D" w:rsidRDefault="005C7248">
      <w:pPr>
        <w:rPr>
          <w:lang w:val="en-US"/>
        </w:rPr>
      </w:pPr>
      <w:r>
        <w:rPr>
          <w:lang w:val="en-US"/>
        </w:rPr>
        <w:t>Buttons o</w:t>
      </w:r>
      <w:r w:rsidR="00C8087D">
        <w:rPr>
          <w:lang w:val="en-US"/>
        </w:rPr>
        <w:t xml:space="preserve">n the Issues Details </w:t>
      </w:r>
      <w:r w:rsidR="00F80718">
        <w:rPr>
          <w:lang w:val="en-US"/>
        </w:rPr>
        <w:t>Page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3"/>
        <w:gridCol w:w="1950"/>
        <w:gridCol w:w="5337"/>
      </w:tblGrid>
      <w:tr w:rsidR="00CA06B8" w:rsidRPr="002D4786" w:rsidTr="002D4786">
        <w:tc>
          <w:tcPr>
            <w:tcW w:w="1728" w:type="dxa"/>
            <w:shd w:val="clear" w:color="auto" w:fill="auto"/>
          </w:tcPr>
          <w:p w:rsidR="00CA06B8" w:rsidRPr="002D4786" w:rsidRDefault="00CA06B8" w:rsidP="001649AB">
            <w:pPr>
              <w:rPr>
                <w:lang w:val="en-US"/>
              </w:rPr>
            </w:pPr>
            <w:r w:rsidRPr="002D4786">
              <w:rPr>
                <w:lang w:val="en-US"/>
              </w:rPr>
              <w:t>Control</w:t>
            </w:r>
          </w:p>
        </w:tc>
        <w:tc>
          <w:tcPr>
            <w:tcW w:w="1980" w:type="dxa"/>
            <w:shd w:val="clear" w:color="auto" w:fill="auto"/>
          </w:tcPr>
          <w:p w:rsidR="00CA06B8" w:rsidRPr="002D4786" w:rsidRDefault="00CA06B8" w:rsidP="001649AB">
            <w:pPr>
              <w:rPr>
                <w:lang w:val="en-US"/>
              </w:rPr>
            </w:pPr>
            <w:r w:rsidRPr="002D4786">
              <w:rPr>
                <w:lang w:val="en-US"/>
              </w:rPr>
              <w:t>Condition</w:t>
            </w:r>
          </w:p>
        </w:tc>
        <w:tc>
          <w:tcPr>
            <w:tcW w:w="5508" w:type="dxa"/>
            <w:shd w:val="clear" w:color="auto" w:fill="auto"/>
          </w:tcPr>
          <w:p w:rsidR="00CA06B8" w:rsidRPr="002D4786" w:rsidRDefault="00CA06B8" w:rsidP="001649AB">
            <w:pPr>
              <w:rPr>
                <w:lang w:val="en-US"/>
              </w:rPr>
            </w:pPr>
            <w:r w:rsidRPr="002D4786">
              <w:rPr>
                <w:lang w:val="en-US"/>
              </w:rPr>
              <w:t>Action</w:t>
            </w:r>
          </w:p>
        </w:tc>
      </w:tr>
      <w:tr w:rsidR="00CA06B8" w:rsidRPr="002D4786" w:rsidTr="002D4786">
        <w:tc>
          <w:tcPr>
            <w:tcW w:w="1728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>[Cancel] Button</w:t>
            </w:r>
          </w:p>
        </w:tc>
        <w:tc>
          <w:tcPr>
            <w:tcW w:w="1980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>will always appear</w:t>
            </w:r>
          </w:p>
        </w:tc>
        <w:tc>
          <w:tcPr>
            <w:tcW w:w="5508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return the </w:t>
            </w:r>
            <w:r w:rsidR="000021F3">
              <w:rPr>
                <w:lang w:val="en-US"/>
              </w:rPr>
              <w:t>Analyst</w:t>
            </w:r>
            <w:r w:rsidRPr="002D4786">
              <w:rPr>
                <w:lang w:val="en-US"/>
              </w:rPr>
              <w:t xml:space="preserve"> to the </w:t>
            </w:r>
            <w:r w:rsidR="005C7248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CA06B8" w:rsidRPr="002D4786" w:rsidTr="002D4786">
        <w:tc>
          <w:tcPr>
            <w:tcW w:w="1728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>[Submit] Button</w:t>
            </w:r>
          </w:p>
        </w:tc>
        <w:tc>
          <w:tcPr>
            <w:tcW w:w="1980" w:type="dxa"/>
            <w:shd w:val="clear" w:color="auto" w:fill="auto"/>
          </w:tcPr>
          <w:p w:rsidR="00CA06B8" w:rsidRPr="002D4786" w:rsidRDefault="00CA06B8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will appear if this is a new issue.  </w:t>
            </w:r>
          </w:p>
        </w:tc>
        <w:tc>
          <w:tcPr>
            <w:tcW w:w="5508" w:type="dxa"/>
            <w:shd w:val="clear" w:color="auto" w:fill="auto"/>
          </w:tcPr>
          <w:p w:rsidR="00CA06B8" w:rsidRDefault="00CA06B8" w:rsidP="00CA06B8">
            <w:r w:rsidRPr="002D4786">
              <w:rPr>
                <w:lang w:val="en-US"/>
              </w:rPr>
              <w:t>This will save the issue if it</w:t>
            </w:r>
            <w:r>
              <w:t>’s new with a status ‘New’</w:t>
            </w:r>
          </w:p>
          <w:p w:rsidR="00CA06B8" w:rsidRPr="002D4786" w:rsidRDefault="005C7248" w:rsidP="00CA06B8">
            <w:pPr>
              <w:rPr>
                <w:lang w:val="en-US"/>
              </w:rPr>
            </w:pPr>
            <w:r>
              <w:rPr>
                <w:lang w:val="en-US"/>
              </w:rPr>
              <w:t xml:space="preserve">And return the </w:t>
            </w:r>
            <w:r w:rsidR="000021F3">
              <w:rPr>
                <w:lang w:val="en-US"/>
              </w:rPr>
              <w:t>Analyst</w:t>
            </w:r>
            <w:r>
              <w:rPr>
                <w:lang w:val="en-US"/>
              </w:rPr>
              <w:t xml:space="preserve"> to the Issues List </w:t>
            </w:r>
            <w:r w:rsidR="00F80718">
              <w:rPr>
                <w:lang w:val="en-US"/>
              </w:rPr>
              <w:t>Page</w:t>
            </w:r>
          </w:p>
        </w:tc>
      </w:tr>
    </w:tbl>
    <w:p w:rsidR="00CA06B8" w:rsidRDefault="00CA06B8">
      <w:pPr>
        <w:rPr>
          <w:lang w:val="en-US"/>
        </w:rPr>
      </w:pPr>
    </w:p>
    <w:p w:rsidR="00C8087D" w:rsidRDefault="00C8087D">
      <w:pPr>
        <w:rPr>
          <w:lang w:val="en-US"/>
        </w:rPr>
      </w:pPr>
    </w:p>
    <w:p w:rsidR="001649AB" w:rsidRDefault="00C8087D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="000021F3">
        <w:rPr>
          <w:lang w:val="en-US"/>
        </w:rPr>
        <w:t>Analyst</w:t>
      </w:r>
      <w:r>
        <w:rPr>
          <w:lang w:val="en-US"/>
        </w:rPr>
        <w:t xml:space="preserve"> logs in they see the </w:t>
      </w:r>
      <w:r w:rsidR="005C7248">
        <w:rPr>
          <w:lang w:val="en-US"/>
        </w:rPr>
        <w:t xml:space="preserve">Issues List </w:t>
      </w:r>
      <w:r w:rsidR="00F80718">
        <w:rPr>
          <w:lang w:val="en-US"/>
        </w:rPr>
        <w:t>Page</w:t>
      </w:r>
      <w:r w:rsidR="005C7248">
        <w:rPr>
          <w:lang w:val="en-US"/>
        </w:rPr>
        <w:t xml:space="preserve"> </w:t>
      </w:r>
      <w:r>
        <w:rPr>
          <w:lang w:val="en-US"/>
        </w:rPr>
        <w:t>t</w:t>
      </w:r>
      <w:r w:rsidR="007D16D3">
        <w:rPr>
          <w:lang w:val="en-US"/>
        </w:rPr>
        <w:t xml:space="preserve">hey can click on the </w:t>
      </w:r>
      <w:r>
        <w:rPr>
          <w:lang w:val="en-US"/>
        </w:rPr>
        <w:t>[</w:t>
      </w:r>
      <w:r w:rsidR="007D16D3">
        <w:rPr>
          <w:lang w:val="en-US"/>
        </w:rPr>
        <w:t>New Issue</w:t>
      </w:r>
      <w:r>
        <w:rPr>
          <w:lang w:val="en-US"/>
        </w:rPr>
        <w:t>]</w:t>
      </w:r>
      <w:r w:rsidR="007D16D3">
        <w:rPr>
          <w:lang w:val="en-US"/>
        </w:rPr>
        <w:t xml:space="preserve"> button, which will take th</w:t>
      </w:r>
      <w:r>
        <w:rPr>
          <w:lang w:val="en-US"/>
        </w:rPr>
        <w:t>e to a blank Issues</w:t>
      </w:r>
      <w:r w:rsidR="000021F3">
        <w:rPr>
          <w:lang w:val="en-US"/>
        </w:rPr>
        <w:t xml:space="preserve"> </w:t>
      </w:r>
      <w:r>
        <w:rPr>
          <w:lang w:val="en-US"/>
        </w:rPr>
        <w:t xml:space="preserve">Details </w:t>
      </w:r>
      <w:r w:rsidR="00F80718">
        <w:rPr>
          <w:lang w:val="en-US"/>
        </w:rPr>
        <w:t>page</w:t>
      </w:r>
      <w:r w:rsidR="007D16D3">
        <w:rPr>
          <w:lang w:val="en-US"/>
        </w:rPr>
        <w:t xml:space="preserve"> they can enter the details and submit.  On the other hand, from the </w:t>
      </w:r>
      <w:r w:rsidR="005C7248">
        <w:rPr>
          <w:lang w:val="en-US"/>
        </w:rPr>
        <w:t xml:space="preserve">Issues List </w:t>
      </w:r>
      <w:r w:rsidR="00F80718">
        <w:rPr>
          <w:lang w:val="en-US"/>
        </w:rPr>
        <w:t>Page</w:t>
      </w:r>
      <w:r w:rsidR="005C7248">
        <w:rPr>
          <w:lang w:val="en-US"/>
        </w:rPr>
        <w:t xml:space="preserve"> </w:t>
      </w:r>
      <w:r w:rsidR="007D16D3">
        <w:rPr>
          <w:lang w:val="en-US"/>
        </w:rPr>
        <w:t>t</w:t>
      </w:r>
      <w:r w:rsidR="001649AB">
        <w:rPr>
          <w:lang w:val="en-US"/>
        </w:rPr>
        <w:t>hey can select one of those issues to go to the Issue</w:t>
      </w:r>
      <w:r w:rsidR="000021F3">
        <w:rPr>
          <w:lang w:val="en-US"/>
        </w:rPr>
        <w:t xml:space="preserve"> </w:t>
      </w:r>
      <w:r w:rsidR="001649AB">
        <w:rPr>
          <w:lang w:val="en-US"/>
        </w:rPr>
        <w:t xml:space="preserve">Details </w:t>
      </w:r>
      <w:r w:rsidR="00F80718">
        <w:rPr>
          <w:lang w:val="en-US"/>
        </w:rPr>
        <w:t>page</w:t>
      </w:r>
      <w:r w:rsidR="001649AB">
        <w:rPr>
          <w:lang w:val="en-US"/>
        </w:rPr>
        <w:t xml:space="preserve"> to view it, with no edit or save capability.  The </w:t>
      </w:r>
      <w:r w:rsidR="000021F3">
        <w:rPr>
          <w:lang w:val="en-US"/>
        </w:rPr>
        <w:t>Analyst</w:t>
      </w:r>
      <w:r w:rsidR="001649AB">
        <w:rPr>
          <w:lang w:val="en-US"/>
        </w:rPr>
        <w:t xml:space="preserve"> cannot change an issue after it has been submitted.  </w:t>
      </w:r>
    </w:p>
    <w:p w:rsidR="00C8087D" w:rsidRDefault="00C8087D">
      <w:pPr>
        <w:rPr>
          <w:lang w:val="en-US"/>
        </w:rPr>
      </w:pPr>
    </w:p>
    <w:p w:rsidR="00C8087D" w:rsidRPr="003F24DD" w:rsidRDefault="00C8087D">
      <w:pPr>
        <w:rPr>
          <w:b/>
          <w:bCs/>
          <w:sz w:val="32"/>
          <w:lang w:val="en-US"/>
        </w:rPr>
      </w:pPr>
      <w:r>
        <w:rPr>
          <w:lang w:val="en-US"/>
        </w:rPr>
        <w:br w:type="page"/>
      </w:r>
      <w:r w:rsidRPr="003F24DD">
        <w:rPr>
          <w:b/>
          <w:bCs/>
          <w:sz w:val="32"/>
          <w:lang w:val="en-US"/>
        </w:rPr>
        <w:lastRenderedPageBreak/>
        <w:t>MANAGER</w:t>
      </w:r>
      <w:r w:rsidR="00AB58DB">
        <w:rPr>
          <w:b/>
          <w:bCs/>
          <w:sz w:val="32"/>
          <w:lang w:val="en-US"/>
        </w:rPr>
        <w:t>:</w:t>
      </w:r>
    </w:p>
    <w:p w:rsidR="00C8087D" w:rsidRDefault="00C8087D" w:rsidP="00C8087D">
      <w:pPr>
        <w:rPr>
          <w:lang w:val="en-US"/>
        </w:rPr>
      </w:pPr>
      <w:r>
        <w:rPr>
          <w:lang w:val="en-US"/>
        </w:rPr>
        <w:t xml:space="preserve">On the </w:t>
      </w:r>
      <w:r w:rsidR="005C7248">
        <w:rPr>
          <w:lang w:val="en-US"/>
        </w:rPr>
        <w:t xml:space="preserve">Issues List </w:t>
      </w:r>
      <w:proofErr w:type="gramStart"/>
      <w:r w:rsidR="00F80718">
        <w:rPr>
          <w:lang w:val="en-US"/>
        </w:rPr>
        <w:t>Page</w:t>
      </w:r>
      <w:proofErr w:type="gramEnd"/>
      <w:r w:rsidR="000021F3">
        <w:rPr>
          <w:lang w:val="en-US"/>
        </w:rPr>
        <w:t xml:space="preserve"> the Manager sees all NON CLOSED issues.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2268"/>
        <w:gridCol w:w="5387"/>
      </w:tblGrid>
      <w:tr w:rsidR="003F24DD" w:rsidRPr="002D4786" w:rsidTr="002A5675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Control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Condition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Action</w:t>
            </w:r>
          </w:p>
        </w:tc>
      </w:tr>
      <w:tr w:rsidR="003F24DD" w:rsidRPr="002D4786" w:rsidTr="002A5675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[New Issue] button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Always appears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take the manager to a blank Issues Details </w:t>
            </w:r>
            <w:r w:rsidR="00F80718">
              <w:rPr>
                <w:lang w:val="en-US"/>
              </w:rPr>
              <w:t>Page</w:t>
            </w:r>
            <w:r w:rsidRPr="002D4786">
              <w:rPr>
                <w:lang w:val="en-US"/>
              </w:rPr>
              <w:t xml:space="preserve"> to submit a new issue</w:t>
            </w:r>
          </w:p>
        </w:tc>
      </w:tr>
      <w:tr w:rsidR="003F24DD" w:rsidRPr="002D4786" w:rsidTr="002A5675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[Issues] list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Always appears with non-closed issues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take the manager to a populated Issues Details </w:t>
            </w:r>
            <w:r w:rsidR="00F80718">
              <w:rPr>
                <w:lang w:val="en-US"/>
              </w:rPr>
              <w:t>Page</w:t>
            </w:r>
            <w:r w:rsidRPr="002D4786">
              <w:rPr>
                <w:lang w:val="en-US"/>
              </w:rPr>
              <w:t xml:space="preserve"> to update the issue</w:t>
            </w:r>
          </w:p>
        </w:tc>
      </w:tr>
      <w:tr w:rsidR="003F24DD" w:rsidRPr="002D4786" w:rsidTr="002A5675">
        <w:tc>
          <w:tcPr>
            <w:tcW w:w="1809" w:type="dxa"/>
            <w:shd w:val="clear" w:color="auto" w:fill="auto"/>
          </w:tcPr>
          <w:p w:rsidR="003F24DD" w:rsidRPr="003F24DD" w:rsidRDefault="003F24DD" w:rsidP="004328A1">
            <w:r>
              <w:t>[Add User]</w:t>
            </w:r>
            <w:r w:rsidR="005C7248">
              <w:t xml:space="preserve"> button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Always appears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take the manager to the </w:t>
            </w:r>
            <w:r w:rsidR="00055146">
              <w:rPr>
                <w:lang w:val="en-US"/>
              </w:rPr>
              <w:t xml:space="preserve">Add User </w:t>
            </w:r>
            <w:r w:rsidR="00F80718">
              <w:rPr>
                <w:lang w:val="en-US"/>
              </w:rPr>
              <w:t>Page</w:t>
            </w:r>
          </w:p>
        </w:tc>
      </w:tr>
    </w:tbl>
    <w:p w:rsidR="005C7248" w:rsidRDefault="005C7248" w:rsidP="003F24DD">
      <w:pPr>
        <w:rPr>
          <w:lang w:val="en-US"/>
        </w:rPr>
      </w:pPr>
    </w:p>
    <w:p w:rsidR="003F24DD" w:rsidRDefault="005C7248" w:rsidP="003F24DD">
      <w:pPr>
        <w:rPr>
          <w:lang w:val="en-US"/>
        </w:rPr>
      </w:pPr>
      <w:r>
        <w:rPr>
          <w:lang w:val="en-US"/>
        </w:rPr>
        <w:t>Buttons o</w:t>
      </w:r>
      <w:r w:rsidR="003F24DD">
        <w:rPr>
          <w:lang w:val="en-US"/>
        </w:rPr>
        <w:t xml:space="preserve">n the Issues Details </w:t>
      </w:r>
      <w:r w:rsidR="00F80718">
        <w:rPr>
          <w:lang w:val="en-US"/>
        </w:rPr>
        <w:t>Page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2268"/>
        <w:gridCol w:w="5387"/>
      </w:tblGrid>
      <w:tr w:rsidR="003F24DD" w:rsidRPr="002D4786" w:rsidTr="005C7248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Control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Condition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Action</w:t>
            </w:r>
          </w:p>
        </w:tc>
      </w:tr>
      <w:tr w:rsidR="003F24DD" w:rsidRPr="002D4786" w:rsidTr="005C7248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[Cancel] Button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will always appear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return the </w:t>
            </w:r>
            <w:r w:rsidR="004328A1" w:rsidRPr="002D4786">
              <w:rPr>
                <w:lang w:val="en-US"/>
              </w:rPr>
              <w:t xml:space="preserve">manager </w:t>
            </w:r>
            <w:r w:rsidRPr="002D4786">
              <w:rPr>
                <w:lang w:val="en-US"/>
              </w:rPr>
              <w:t xml:space="preserve">to the </w:t>
            </w:r>
            <w:r w:rsidR="005C7248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3F24DD" w:rsidRPr="002D4786" w:rsidTr="005C7248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[Submit] Button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will appear if this is a new issue.  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This will save the issue if it</w:t>
            </w:r>
            <w:r>
              <w:t>’s new with a status ‘New’</w:t>
            </w:r>
            <w:r w:rsidR="00AB58DB">
              <w:t xml:space="preserve"> and</w:t>
            </w:r>
            <w:r w:rsidR="00AB58DB" w:rsidRPr="002D4786">
              <w:rPr>
                <w:lang w:val="en-US"/>
              </w:rPr>
              <w:t xml:space="preserve"> return the manager to the </w:t>
            </w:r>
            <w:r w:rsidR="005C7248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3F24DD" w:rsidRPr="002D4786" w:rsidTr="005C7248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>
              <w:t>[Assign] Button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>
              <w:t>will appear if the status is ‘New’ or ‘Rejected’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Changes the status to ‘Assigned’.  A developer must be selected and is assigned the issue</w:t>
            </w:r>
            <w:r w:rsidR="00AB58DB" w:rsidRPr="002D4786">
              <w:rPr>
                <w:lang w:val="en-US"/>
              </w:rPr>
              <w:t xml:space="preserve"> </w:t>
            </w:r>
            <w:r w:rsidR="00AB58DB">
              <w:t>and</w:t>
            </w:r>
            <w:r w:rsidR="00AB58DB" w:rsidRPr="002D4786">
              <w:rPr>
                <w:lang w:val="en-US"/>
              </w:rPr>
              <w:t xml:space="preserve"> return the manager to the </w:t>
            </w:r>
            <w:r w:rsidR="005C7248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3F24DD" w:rsidRPr="002D4786" w:rsidTr="005C7248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>
              <w:t>[Close] Button</w:t>
            </w:r>
          </w:p>
        </w:tc>
        <w:tc>
          <w:tcPr>
            <w:tcW w:w="2268" w:type="dxa"/>
            <w:shd w:val="clear" w:color="auto" w:fill="auto"/>
          </w:tcPr>
          <w:p w:rsidR="003F24DD" w:rsidRDefault="003F24DD" w:rsidP="002D4786">
            <w:pPr>
              <w:pStyle w:val="BodyText"/>
              <w:ind w:right="0"/>
            </w:pPr>
            <w:r>
              <w:t>will appear if the status is ‘Validate’ or ‘Rejected’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Changes the status to ‘Closed’.  No work can be done on this project again</w:t>
            </w:r>
            <w:r w:rsidR="00AB58DB" w:rsidRPr="002D4786">
              <w:rPr>
                <w:lang w:val="en-US"/>
              </w:rPr>
              <w:t xml:space="preserve"> </w:t>
            </w:r>
            <w:r w:rsidR="00AB58DB">
              <w:t>and</w:t>
            </w:r>
            <w:r w:rsidR="00AB58DB" w:rsidRPr="002D4786">
              <w:rPr>
                <w:lang w:val="en-US"/>
              </w:rPr>
              <w:t xml:space="preserve"> return the manager to the </w:t>
            </w:r>
            <w:r w:rsidR="005C7248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3F24DD" w:rsidRPr="002D4786" w:rsidTr="005C7248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>
              <w:t>[Validate] Button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>
              <w:t>will appear if the status is ‘Resolved’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Changes the status to ‘Validated’</w:t>
            </w:r>
            <w:r w:rsidR="00AB58DB" w:rsidRPr="002D4786">
              <w:rPr>
                <w:lang w:val="en-US"/>
              </w:rPr>
              <w:t xml:space="preserve"> </w:t>
            </w:r>
            <w:r w:rsidR="00AB58DB">
              <w:t>and</w:t>
            </w:r>
            <w:r w:rsidR="00AB58DB" w:rsidRPr="002D4786">
              <w:rPr>
                <w:lang w:val="en-US"/>
              </w:rPr>
              <w:t xml:space="preserve"> return the manager to the </w:t>
            </w:r>
            <w:r w:rsidR="005C7248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3F24DD" w:rsidRPr="002D4786" w:rsidTr="005C7248">
        <w:tc>
          <w:tcPr>
            <w:tcW w:w="1809" w:type="dxa"/>
            <w:shd w:val="clear" w:color="auto" w:fill="auto"/>
          </w:tcPr>
          <w:p w:rsidR="003F24DD" w:rsidRPr="002D4786" w:rsidRDefault="003F24DD" w:rsidP="004328A1">
            <w:pPr>
              <w:rPr>
                <w:lang w:val="en-US"/>
              </w:rPr>
            </w:pPr>
            <w:r>
              <w:t>[Fail] Button</w:t>
            </w:r>
          </w:p>
        </w:tc>
        <w:tc>
          <w:tcPr>
            <w:tcW w:w="2268" w:type="dxa"/>
            <w:shd w:val="clear" w:color="auto" w:fill="auto"/>
          </w:tcPr>
          <w:p w:rsidR="003F24DD" w:rsidRPr="002D4786" w:rsidRDefault="00AB58DB" w:rsidP="004328A1">
            <w:pPr>
              <w:rPr>
                <w:lang w:val="en-US"/>
              </w:rPr>
            </w:pPr>
            <w:r>
              <w:t>will appear if the status is ‘Resolved’</w:t>
            </w:r>
          </w:p>
        </w:tc>
        <w:tc>
          <w:tcPr>
            <w:tcW w:w="5387" w:type="dxa"/>
            <w:shd w:val="clear" w:color="auto" w:fill="auto"/>
          </w:tcPr>
          <w:p w:rsidR="003F24DD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Changes the status to ‘Failed</w:t>
            </w:r>
            <w:r>
              <w:t>’ and</w:t>
            </w:r>
            <w:r w:rsidRPr="002D4786">
              <w:rPr>
                <w:lang w:val="en-US"/>
              </w:rPr>
              <w:t xml:space="preserve"> return the manager to the </w:t>
            </w:r>
            <w:r w:rsidR="005C7248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</w:tbl>
    <w:p w:rsidR="005C7248" w:rsidRDefault="005C7248" w:rsidP="00AB58DB">
      <w:pPr>
        <w:rPr>
          <w:lang w:val="en-US"/>
        </w:rPr>
      </w:pPr>
    </w:p>
    <w:p w:rsidR="00AB58DB" w:rsidRDefault="005C7248" w:rsidP="00AB58DB">
      <w:pPr>
        <w:rPr>
          <w:lang w:val="en-US"/>
        </w:rPr>
      </w:pPr>
      <w:r>
        <w:rPr>
          <w:lang w:val="en-US"/>
        </w:rPr>
        <w:t>Buttons o</w:t>
      </w:r>
      <w:r w:rsidR="00AB58DB">
        <w:rPr>
          <w:lang w:val="en-US"/>
        </w:rPr>
        <w:t xml:space="preserve">n the </w:t>
      </w:r>
      <w:r w:rsidR="00055146">
        <w:rPr>
          <w:lang w:val="en-US"/>
        </w:rPr>
        <w:t xml:space="preserve">Add User </w:t>
      </w:r>
      <w:r w:rsidR="00F80718">
        <w:rPr>
          <w:lang w:val="en-US"/>
        </w:rPr>
        <w:t>Page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1843"/>
        <w:gridCol w:w="5528"/>
      </w:tblGrid>
      <w:tr w:rsidR="00AB58DB" w:rsidRPr="002D4786" w:rsidTr="005C7248">
        <w:tc>
          <w:tcPr>
            <w:tcW w:w="2093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Control</w:t>
            </w:r>
          </w:p>
        </w:tc>
        <w:tc>
          <w:tcPr>
            <w:tcW w:w="1843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Condition</w:t>
            </w:r>
          </w:p>
        </w:tc>
        <w:tc>
          <w:tcPr>
            <w:tcW w:w="552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Action</w:t>
            </w:r>
          </w:p>
        </w:tc>
      </w:tr>
      <w:tr w:rsidR="00AB58DB" w:rsidRPr="002D4786" w:rsidTr="005C7248">
        <w:tc>
          <w:tcPr>
            <w:tcW w:w="2093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[Cancel] Button</w:t>
            </w:r>
          </w:p>
        </w:tc>
        <w:tc>
          <w:tcPr>
            <w:tcW w:w="1843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Always appears </w:t>
            </w:r>
          </w:p>
        </w:tc>
        <w:tc>
          <w:tcPr>
            <w:tcW w:w="552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return the manager to the </w:t>
            </w:r>
            <w:r w:rsidR="005C7248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AB58DB" w:rsidRPr="002D4786" w:rsidTr="005C7248">
        <w:tc>
          <w:tcPr>
            <w:tcW w:w="2093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[Submit] Button</w:t>
            </w:r>
          </w:p>
        </w:tc>
        <w:tc>
          <w:tcPr>
            <w:tcW w:w="1843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Always appears</w:t>
            </w:r>
          </w:p>
        </w:tc>
        <w:tc>
          <w:tcPr>
            <w:tcW w:w="552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save the User </w:t>
            </w:r>
            <w:r>
              <w:t>and</w:t>
            </w:r>
            <w:r w:rsidRPr="002D4786">
              <w:rPr>
                <w:lang w:val="en-US"/>
              </w:rPr>
              <w:t xml:space="preserve"> return the manager to the </w:t>
            </w:r>
            <w:r w:rsidR="005C7248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</w:tbl>
    <w:p w:rsidR="005C7248" w:rsidRDefault="005C7248">
      <w:pPr>
        <w:pStyle w:val="BodyText"/>
        <w:ind w:right="0"/>
      </w:pPr>
    </w:p>
    <w:p w:rsidR="001649AB" w:rsidRDefault="001649AB">
      <w:pPr>
        <w:pStyle w:val="BodyText"/>
        <w:ind w:right="0"/>
      </w:pPr>
      <w:r>
        <w:t xml:space="preserve">When a Manager logs in </w:t>
      </w:r>
      <w:r w:rsidR="007D16D3">
        <w:t xml:space="preserve">to the </w:t>
      </w:r>
      <w:r w:rsidR="005C7248">
        <w:t xml:space="preserve">Issues List </w:t>
      </w:r>
      <w:r w:rsidR="00F80718">
        <w:t>Page</w:t>
      </w:r>
      <w:r w:rsidR="005C7248">
        <w:t xml:space="preserve"> </w:t>
      </w:r>
      <w:r>
        <w:t xml:space="preserve">they see a button to enter a new Issue and they see a list with all the issues.  </w:t>
      </w:r>
      <w:r w:rsidR="00AB58DB">
        <w:t xml:space="preserve">They can click on the New User button, which will take them to a blank </w:t>
      </w:r>
      <w:r w:rsidR="00055146">
        <w:t xml:space="preserve">Add User </w:t>
      </w:r>
      <w:r w:rsidR="00F80718">
        <w:t>Page</w:t>
      </w:r>
      <w:r w:rsidR="00AB58DB">
        <w:t xml:space="preserve">, they can enter the details and submit.  </w:t>
      </w:r>
      <w:r w:rsidR="007D16D3">
        <w:t>They can click on the New Issue button, which will take the to a blank Issues</w:t>
      </w:r>
      <w:r w:rsidR="002A5675">
        <w:t xml:space="preserve"> </w:t>
      </w:r>
      <w:r w:rsidR="007D16D3">
        <w:t xml:space="preserve">Details </w:t>
      </w:r>
      <w:r w:rsidR="00F80718">
        <w:t>page</w:t>
      </w:r>
      <w:r w:rsidR="007D16D3">
        <w:t xml:space="preserve">, they can enter the details and submit.  On the other hand, from the Manage </w:t>
      </w:r>
      <w:r w:rsidR="00F80718">
        <w:t>Page</w:t>
      </w:r>
      <w:r w:rsidR="007D16D3">
        <w:t xml:space="preserve"> t</w:t>
      </w:r>
      <w:r>
        <w:t>hey can select one of those issues to go to the Issue</w:t>
      </w:r>
      <w:r w:rsidR="002A5675">
        <w:t xml:space="preserve"> </w:t>
      </w:r>
      <w:r>
        <w:t xml:space="preserve">Details </w:t>
      </w:r>
      <w:r w:rsidR="00F80718">
        <w:t>page</w:t>
      </w:r>
      <w:r>
        <w:t xml:space="preserve"> to view it and change it.  Depending on the issue status they </w:t>
      </w:r>
      <w:r w:rsidR="007D16D3">
        <w:t>will see certain action buttons</w:t>
      </w:r>
      <w:r w:rsidR="00CA06B8">
        <w:t xml:space="preserve"> as listed above</w:t>
      </w:r>
      <w:r w:rsidR="007D16D3">
        <w:t>.</w:t>
      </w:r>
      <w:r w:rsidR="00AB58DB">
        <w:t xml:space="preserve">  M</w:t>
      </w:r>
      <w:r>
        <w:t xml:space="preserve">ay perform one of the following actions: Assign, Validate, Fail, or Close. </w:t>
      </w:r>
      <w:r w:rsidR="00AB58DB">
        <w:t xml:space="preserve"> </w:t>
      </w:r>
      <w:r>
        <w:t>They see an Action and ‘Cancel’ buttons.</w:t>
      </w:r>
    </w:p>
    <w:p w:rsidR="00AB58DB" w:rsidRDefault="00AB58DB">
      <w:pPr>
        <w:rPr>
          <w:b/>
          <w:bCs/>
          <w:sz w:val="32"/>
          <w:lang w:val="en-US"/>
        </w:rPr>
      </w:pPr>
      <w:r>
        <w:rPr>
          <w:lang w:val="en-US"/>
        </w:rPr>
        <w:br w:type="page"/>
      </w:r>
      <w:r w:rsidRPr="00AB58DB">
        <w:rPr>
          <w:b/>
          <w:bCs/>
          <w:sz w:val="32"/>
          <w:lang w:val="en-US"/>
        </w:rPr>
        <w:lastRenderedPageBreak/>
        <w:t>Developer:</w:t>
      </w:r>
    </w:p>
    <w:p w:rsidR="00AB58DB" w:rsidRDefault="00AB58DB" w:rsidP="00AB58DB">
      <w:pPr>
        <w:rPr>
          <w:lang w:val="en-US"/>
        </w:rPr>
      </w:pPr>
    </w:p>
    <w:p w:rsidR="00AB58DB" w:rsidRDefault="00AB58DB" w:rsidP="00AB58DB">
      <w:pPr>
        <w:rPr>
          <w:lang w:val="en-US"/>
        </w:rPr>
      </w:pPr>
      <w:r>
        <w:rPr>
          <w:lang w:val="en-US"/>
        </w:rPr>
        <w:t xml:space="preserve">On the </w:t>
      </w:r>
      <w:r w:rsidR="002A5675">
        <w:rPr>
          <w:lang w:val="en-US"/>
        </w:rPr>
        <w:t xml:space="preserve">Issues List </w:t>
      </w:r>
      <w:r w:rsidR="00F80718">
        <w:rPr>
          <w:lang w:val="en-US"/>
        </w:rPr>
        <w:t>Page</w:t>
      </w:r>
      <w:r w:rsidR="00910C76">
        <w:rPr>
          <w:lang w:val="en-US"/>
        </w:rPr>
        <w:t xml:space="preserve"> the Developer sees only issues ASSIGNED, OPENED or FAILED with them as the developer.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9"/>
        <w:gridCol w:w="2304"/>
        <w:gridCol w:w="4987"/>
      </w:tblGrid>
      <w:tr w:rsidR="00AB58DB" w:rsidRPr="002D4786" w:rsidTr="002A5675">
        <w:tc>
          <w:tcPr>
            <w:tcW w:w="172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Control</w:t>
            </w:r>
          </w:p>
        </w:tc>
        <w:tc>
          <w:tcPr>
            <w:tcW w:w="2349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Condition</w:t>
            </w:r>
          </w:p>
        </w:tc>
        <w:tc>
          <w:tcPr>
            <w:tcW w:w="5139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Action</w:t>
            </w:r>
          </w:p>
        </w:tc>
      </w:tr>
      <w:tr w:rsidR="00AB58DB" w:rsidRPr="002D4786" w:rsidTr="002A5675">
        <w:tc>
          <w:tcPr>
            <w:tcW w:w="172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[New Issue] button</w:t>
            </w:r>
          </w:p>
        </w:tc>
        <w:tc>
          <w:tcPr>
            <w:tcW w:w="2349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Always appears</w:t>
            </w:r>
          </w:p>
        </w:tc>
        <w:tc>
          <w:tcPr>
            <w:tcW w:w="5139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take the developer to a blank Issues Details </w:t>
            </w:r>
            <w:r w:rsidR="00F80718">
              <w:rPr>
                <w:lang w:val="en-US"/>
              </w:rPr>
              <w:t>Page</w:t>
            </w:r>
            <w:r w:rsidRPr="002D4786">
              <w:rPr>
                <w:lang w:val="en-US"/>
              </w:rPr>
              <w:t xml:space="preserve"> to submit a new issue</w:t>
            </w:r>
          </w:p>
        </w:tc>
      </w:tr>
      <w:tr w:rsidR="00AB58DB" w:rsidRPr="002D4786" w:rsidTr="002A5675">
        <w:tc>
          <w:tcPr>
            <w:tcW w:w="172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[Issues] list</w:t>
            </w:r>
          </w:p>
        </w:tc>
        <w:tc>
          <w:tcPr>
            <w:tcW w:w="2349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Always appears with assigned, opened, or failed issues</w:t>
            </w:r>
          </w:p>
        </w:tc>
        <w:tc>
          <w:tcPr>
            <w:tcW w:w="5139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take the developer to a populated Issues Details </w:t>
            </w:r>
            <w:r w:rsidR="00F80718">
              <w:rPr>
                <w:lang w:val="en-US"/>
              </w:rPr>
              <w:t>Page</w:t>
            </w:r>
            <w:r w:rsidRPr="002D4786">
              <w:rPr>
                <w:lang w:val="en-US"/>
              </w:rPr>
              <w:t xml:space="preserve"> to update the issue.</w:t>
            </w:r>
          </w:p>
        </w:tc>
      </w:tr>
    </w:tbl>
    <w:p w:rsidR="00AB58DB" w:rsidRDefault="00AB58DB">
      <w:pPr>
        <w:rPr>
          <w:lang w:val="en-US"/>
        </w:rPr>
      </w:pPr>
    </w:p>
    <w:p w:rsidR="00AB58DB" w:rsidRDefault="00AB58DB" w:rsidP="00AB58DB">
      <w:pPr>
        <w:rPr>
          <w:lang w:val="en-US"/>
        </w:rPr>
      </w:pPr>
      <w:r>
        <w:rPr>
          <w:lang w:val="en-US"/>
        </w:rPr>
        <w:t xml:space="preserve">On the Issues Details </w:t>
      </w:r>
      <w:r w:rsidR="00F80718">
        <w:rPr>
          <w:lang w:val="en-US"/>
        </w:rPr>
        <w:t>Page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1"/>
        <w:gridCol w:w="2124"/>
        <w:gridCol w:w="5335"/>
      </w:tblGrid>
      <w:tr w:rsidR="00AB58DB" w:rsidRPr="002D4786" w:rsidTr="002D4786">
        <w:tc>
          <w:tcPr>
            <w:tcW w:w="154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Control</w:t>
            </w:r>
          </w:p>
        </w:tc>
        <w:tc>
          <w:tcPr>
            <w:tcW w:w="2160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Condition</w:t>
            </w:r>
          </w:p>
        </w:tc>
        <w:tc>
          <w:tcPr>
            <w:tcW w:w="550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Action</w:t>
            </w:r>
          </w:p>
        </w:tc>
      </w:tr>
      <w:tr w:rsidR="00AB58DB" w:rsidRPr="002D4786" w:rsidTr="002D4786">
        <w:tc>
          <w:tcPr>
            <w:tcW w:w="154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[Cancel] Button</w:t>
            </w:r>
          </w:p>
        </w:tc>
        <w:tc>
          <w:tcPr>
            <w:tcW w:w="2160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will always appear</w:t>
            </w:r>
          </w:p>
        </w:tc>
        <w:tc>
          <w:tcPr>
            <w:tcW w:w="550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This will return the developer to the </w:t>
            </w:r>
            <w:r w:rsidR="002A5675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AB58DB" w:rsidRPr="002D4786" w:rsidTr="002D4786">
        <w:tc>
          <w:tcPr>
            <w:tcW w:w="154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[Submit] Button</w:t>
            </w:r>
          </w:p>
        </w:tc>
        <w:tc>
          <w:tcPr>
            <w:tcW w:w="2160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 xml:space="preserve">will appear if this is a new issue.  </w:t>
            </w:r>
          </w:p>
        </w:tc>
        <w:tc>
          <w:tcPr>
            <w:tcW w:w="550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This will save the issue if it</w:t>
            </w:r>
            <w:r>
              <w:t>’s new with a status ‘New’ and</w:t>
            </w:r>
            <w:r w:rsidRPr="002D4786">
              <w:rPr>
                <w:lang w:val="en-US"/>
              </w:rPr>
              <w:t xml:space="preserve"> return the developer to the </w:t>
            </w:r>
            <w:r w:rsidR="002A5675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AB58DB" w:rsidRPr="002D4786" w:rsidTr="002D4786">
        <w:tc>
          <w:tcPr>
            <w:tcW w:w="154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>
              <w:t>[</w:t>
            </w:r>
            <w:r w:rsidR="004328A1">
              <w:t>Open</w:t>
            </w:r>
            <w:r>
              <w:t>] Button</w:t>
            </w:r>
          </w:p>
        </w:tc>
        <w:tc>
          <w:tcPr>
            <w:tcW w:w="2160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>
              <w:t>will appear if the status is ‘</w:t>
            </w:r>
            <w:r w:rsidR="004328A1">
              <w:t>Assigned</w:t>
            </w:r>
            <w:r>
              <w:t>’</w:t>
            </w:r>
          </w:p>
        </w:tc>
        <w:tc>
          <w:tcPr>
            <w:tcW w:w="550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Changes the status to ‘</w:t>
            </w:r>
            <w:r w:rsidR="004328A1" w:rsidRPr="002D4786">
              <w:rPr>
                <w:lang w:val="en-US"/>
              </w:rPr>
              <w:t>Opened</w:t>
            </w:r>
            <w:r w:rsidRPr="002D4786">
              <w:rPr>
                <w:lang w:val="en-US"/>
              </w:rPr>
              <w:t xml:space="preserve">’ </w:t>
            </w:r>
            <w:r>
              <w:t>and</w:t>
            </w:r>
            <w:r w:rsidRPr="002D4786">
              <w:rPr>
                <w:lang w:val="en-US"/>
              </w:rPr>
              <w:t xml:space="preserve"> return the developer to the </w:t>
            </w:r>
            <w:r w:rsidR="002A5675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AB58DB" w:rsidRPr="002D4786" w:rsidTr="002D4786">
        <w:tc>
          <w:tcPr>
            <w:tcW w:w="154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>
              <w:t>[</w:t>
            </w:r>
            <w:r w:rsidR="004328A1">
              <w:t>Reject</w:t>
            </w:r>
            <w:r>
              <w:t>] Button</w:t>
            </w:r>
          </w:p>
        </w:tc>
        <w:tc>
          <w:tcPr>
            <w:tcW w:w="2160" w:type="dxa"/>
            <w:shd w:val="clear" w:color="auto" w:fill="auto"/>
          </w:tcPr>
          <w:p w:rsidR="00AB58DB" w:rsidRDefault="004328A1" w:rsidP="002D4786">
            <w:pPr>
              <w:pStyle w:val="BodyText"/>
              <w:ind w:right="0"/>
            </w:pPr>
            <w:r>
              <w:t>will appear if the status is ‘Assigned’</w:t>
            </w:r>
          </w:p>
        </w:tc>
        <w:tc>
          <w:tcPr>
            <w:tcW w:w="550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Changes the status to ‘</w:t>
            </w:r>
            <w:r w:rsidR="004328A1" w:rsidRPr="002D4786">
              <w:rPr>
                <w:lang w:val="en-US"/>
              </w:rPr>
              <w:t>Rejected</w:t>
            </w:r>
            <w:r w:rsidRPr="002D4786">
              <w:rPr>
                <w:lang w:val="en-US"/>
              </w:rPr>
              <w:t xml:space="preserve">’ return the developer to the </w:t>
            </w:r>
            <w:r w:rsidR="002A5675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  <w:tr w:rsidR="00AB58DB" w:rsidRPr="002D4786" w:rsidTr="002D4786">
        <w:tc>
          <w:tcPr>
            <w:tcW w:w="154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>
              <w:t>[</w:t>
            </w:r>
            <w:r w:rsidR="004328A1">
              <w:t>Resolve</w:t>
            </w:r>
            <w:r>
              <w:t>] Button</w:t>
            </w:r>
          </w:p>
        </w:tc>
        <w:tc>
          <w:tcPr>
            <w:tcW w:w="2160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>
              <w:t>will appear if the status is ‘</w:t>
            </w:r>
            <w:r w:rsidR="00DB49ED">
              <w:t>Open</w:t>
            </w:r>
            <w:r>
              <w:t>ed’</w:t>
            </w:r>
          </w:p>
        </w:tc>
        <w:tc>
          <w:tcPr>
            <w:tcW w:w="5508" w:type="dxa"/>
            <w:shd w:val="clear" w:color="auto" w:fill="auto"/>
          </w:tcPr>
          <w:p w:rsidR="00AB58DB" w:rsidRPr="002D4786" w:rsidRDefault="00AB58DB" w:rsidP="004328A1">
            <w:pPr>
              <w:rPr>
                <w:lang w:val="en-US"/>
              </w:rPr>
            </w:pPr>
            <w:r w:rsidRPr="002D4786">
              <w:rPr>
                <w:lang w:val="en-US"/>
              </w:rPr>
              <w:t>Changes the status to ‘</w:t>
            </w:r>
            <w:r w:rsidR="004328A1" w:rsidRPr="002D4786">
              <w:rPr>
                <w:lang w:val="en-US"/>
              </w:rPr>
              <w:t>Resolved</w:t>
            </w:r>
            <w:r w:rsidRPr="002D4786">
              <w:rPr>
                <w:lang w:val="en-US"/>
              </w:rPr>
              <w:t xml:space="preserve">’ </w:t>
            </w:r>
            <w:r>
              <w:t>and</w:t>
            </w:r>
            <w:r w:rsidRPr="002D4786">
              <w:rPr>
                <w:lang w:val="en-US"/>
              </w:rPr>
              <w:t xml:space="preserve"> return the developer to the </w:t>
            </w:r>
            <w:r w:rsidR="002A5675">
              <w:rPr>
                <w:lang w:val="en-US"/>
              </w:rPr>
              <w:t xml:space="preserve">Issues List </w:t>
            </w:r>
            <w:r w:rsidR="00F80718">
              <w:rPr>
                <w:lang w:val="en-US"/>
              </w:rPr>
              <w:t>Page</w:t>
            </w:r>
          </w:p>
        </w:tc>
      </w:tr>
    </w:tbl>
    <w:p w:rsidR="00AB58DB" w:rsidRDefault="00AB58DB">
      <w:pPr>
        <w:rPr>
          <w:b/>
          <w:bCs/>
          <w:sz w:val="32"/>
          <w:lang w:val="en-US"/>
        </w:rPr>
      </w:pPr>
    </w:p>
    <w:p w:rsidR="001649AB" w:rsidRDefault="001649AB">
      <w:r>
        <w:rPr>
          <w:lang w:val="en-US"/>
        </w:rPr>
        <w:t xml:space="preserve">When a </w:t>
      </w:r>
      <w:r w:rsidR="00A36BC7">
        <w:rPr>
          <w:lang w:val="en-US"/>
        </w:rPr>
        <w:t>Developer</w:t>
      </w:r>
      <w:r>
        <w:rPr>
          <w:lang w:val="en-US"/>
        </w:rPr>
        <w:t xml:space="preserve"> logs in they see a button to enter a new Issue and they see a </w:t>
      </w:r>
      <w:r w:rsidR="00DB49ED">
        <w:rPr>
          <w:lang w:val="en-US"/>
        </w:rPr>
        <w:t xml:space="preserve">list </w:t>
      </w:r>
      <w:r>
        <w:rPr>
          <w:lang w:val="en-US"/>
        </w:rPr>
        <w:t>with all the issues that</w:t>
      </w:r>
      <w:r w:rsidR="004328A1">
        <w:rPr>
          <w:lang w:val="en-US"/>
        </w:rPr>
        <w:t xml:space="preserve"> are they are responsible for.  </w:t>
      </w:r>
      <w:r w:rsidR="004328A1">
        <w:t>They can click on the New Issue button, which will take them to a blank Issues</w:t>
      </w:r>
      <w:r w:rsidR="002A5675">
        <w:t xml:space="preserve"> </w:t>
      </w:r>
      <w:r w:rsidR="004328A1">
        <w:t xml:space="preserve">Details </w:t>
      </w:r>
      <w:r w:rsidR="00F80718">
        <w:t>page</w:t>
      </w:r>
      <w:r w:rsidR="004328A1">
        <w:t>, they can enter the details and submit.  Also, t</w:t>
      </w:r>
      <w:r>
        <w:rPr>
          <w:lang w:val="en-US"/>
        </w:rPr>
        <w:t>hey can select one of those issues to go to the Issue</w:t>
      </w:r>
      <w:r w:rsidR="002A5675">
        <w:rPr>
          <w:lang w:val="en-US"/>
        </w:rPr>
        <w:t xml:space="preserve"> </w:t>
      </w:r>
      <w:r>
        <w:rPr>
          <w:lang w:val="en-US"/>
        </w:rPr>
        <w:t xml:space="preserve">Details </w:t>
      </w:r>
      <w:r w:rsidR="00F80718">
        <w:rPr>
          <w:lang w:val="en-US"/>
        </w:rPr>
        <w:t>page</w:t>
      </w:r>
      <w:r>
        <w:rPr>
          <w:lang w:val="en-US"/>
        </w:rPr>
        <w:t xml:space="preserve"> to view it and change it.  Depending on the issue status they may perform one of the following actions: Open, Reject, or </w:t>
      </w:r>
      <w:r w:rsidR="004328A1">
        <w:rPr>
          <w:lang w:val="en-US"/>
        </w:rPr>
        <w:t>Resolve</w:t>
      </w:r>
      <w:r>
        <w:t xml:space="preserve">. </w:t>
      </w:r>
    </w:p>
    <w:p w:rsidR="001649AB" w:rsidRDefault="001649AB">
      <w:pPr>
        <w:rPr>
          <w:lang w:val="en-US"/>
        </w:rPr>
      </w:pPr>
      <w:r>
        <w:t>They see an Action and ‘Cancel’ buttons.</w:t>
      </w:r>
    </w:p>
    <w:p w:rsidR="001649AB" w:rsidRDefault="001649AB">
      <w:pPr>
        <w:rPr>
          <w:lang w:val="en-US"/>
        </w:rPr>
      </w:pPr>
    </w:p>
    <w:p w:rsidR="004328A1" w:rsidRDefault="004328A1">
      <w:pPr>
        <w:rPr>
          <w:lang w:val="en-US"/>
        </w:rPr>
      </w:pPr>
      <w:r>
        <w:rPr>
          <w:lang w:val="en-US"/>
        </w:rPr>
        <w:br w:type="page"/>
      </w:r>
    </w:p>
    <w:p w:rsidR="001649AB" w:rsidRPr="004328A1" w:rsidRDefault="001649AB">
      <w:pPr>
        <w:rPr>
          <w:b/>
          <w:bCs/>
          <w:sz w:val="32"/>
          <w:lang w:val="en-US"/>
        </w:rPr>
      </w:pPr>
      <w:r w:rsidRPr="004328A1">
        <w:rPr>
          <w:b/>
          <w:bCs/>
          <w:sz w:val="32"/>
          <w:lang w:val="en-US"/>
        </w:rPr>
        <w:lastRenderedPageBreak/>
        <w:t>Use the status flow diagram.</w:t>
      </w:r>
    </w:p>
    <w:p w:rsidR="001649AB" w:rsidRDefault="001649AB">
      <w:pPr>
        <w:rPr>
          <w:lang w:val="en-US"/>
        </w:rPr>
      </w:pPr>
      <w:r>
        <w:rPr>
          <w:lang w:val="en-US"/>
        </w:rPr>
        <w:t>Note that there are sometimes two possible flows for a single status.  For th</w:t>
      </w:r>
      <w:r w:rsidR="002A5675">
        <w:rPr>
          <w:lang w:val="en-US"/>
        </w:rPr>
        <w:t>ese</w:t>
      </w:r>
      <w:r>
        <w:rPr>
          <w:lang w:val="en-US"/>
        </w:rPr>
        <w:t xml:space="preserve"> situations the user should see </w:t>
      </w:r>
      <w:r w:rsidR="004328A1">
        <w:rPr>
          <w:lang w:val="en-US"/>
        </w:rPr>
        <w:t>two</w:t>
      </w:r>
      <w:r>
        <w:rPr>
          <w:lang w:val="en-US"/>
        </w:rPr>
        <w:t xml:space="preserve"> action buttons on the Issues</w:t>
      </w:r>
      <w:r w:rsidR="002A5675">
        <w:rPr>
          <w:lang w:val="en-US"/>
        </w:rPr>
        <w:t xml:space="preserve"> </w:t>
      </w:r>
      <w:r>
        <w:rPr>
          <w:lang w:val="en-US"/>
        </w:rPr>
        <w:t xml:space="preserve">Details </w:t>
      </w:r>
      <w:r w:rsidR="00F80718">
        <w:rPr>
          <w:lang w:val="en-US"/>
        </w:rPr>
        <w:t>page</w:t>
      </w:r>
      <w:r>
        <w:rPr>
          <w:lang w:val="en-US"/>
        </w:rPr>
        <w:t>, in addition to a Cancel button.</w:t>
      </w:r>
    </w:p>
    <w:p w:rsidR="001649AB" w:rsidRDefault="001649AB">
      <w:pPr>
        <w:rPr>
          <w:lang w:val="en-US"/>
        </w:rPr>
      </w:pPr>
    </w:p>
    <w:p w:rsidR="001649AB" w:rsidRDefault="001649AB">
      <w:pPr>
        <w:rPr>
          <w:lang w:val="en-US"/>
        </w:rPr>
      </w:pPr>
    </w:p>
    <w:p w:rsidR="007D16D3" w:rsidRDefault="007D16D3">
      <w:pPr>
        <w:rPr>
          <w:lang w:val="en-US"/>
        </w:rPr>
      </w:pPr>
    </w:p>
    <w:p w:rsidR="007D16D3" w:rsidRDefault="007D16D3">
      <w:pPr>
        <w:rPr>
          <w:lang w:val="en-US"/>
        </w:rPr>
      </w:pPr>
    </w:p>
    <w:p w:rsidR="001649AB" w:rsidRDefault="00B54B0C">
      <w:pPr>
        <w:rPr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9625" cy="5591175"/>
            <wp:effectExtent l="0" t="0" r="9525" b="9525"/>
            <wp:wrapTight wrapText="bothSides">
              <wp:wrapPolygon edited="0">
                <wp:start x="0" y="0"/>
                <wp:lineTo x="0" y="21563"/>
                <wp:lineTo x="21555" y="21563"/>
                <wp:lineTo x="215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9AB">
        <w:rPr>
          <w:lang w:val="en-US"/>
        </w:rPr>
        <w:t xml:space="preserve"> </w:t>
      </w:r>
    </w:p>
    <w:p w:rsidR="001649AB" w:rsidRDefault="001649AB">
      <w:pPr>
        <w:rPr>
          <w:lang w:val="en-US"/>
        </w:rPr>
      </w:pPr>
    </w:p>
    <w:p w:rsidR="001649AB" w:rsidRDefault="001649AB">
      <w:pPr>
        <w:rPr>
          <w:lang w:val="en-US"/>
        </w:rPr>
      </w:pPr>
    </w:p>
    <w:p w:rsidR="001649AB" w:rsidRDefault="001649AB">
      <w:pPr>
        <w:rPr>
          <w:lang w:val="en-US"/>
        </w:rPr>
      </w:pPr>
    </w:p>
    <w:p w:rsidR="001649AB" w:rsidRDefault="001649AB">
      <w:pPr>
        <w:rPr>
          <w:lang w:val="en-US"/>
        </w:rPr>
      </w:pPr>
    </w:p>
    <w:p w:rsidR="001649AB" w:rsidRDefault="001649AB">
      <w:pPr>
        <w:rPr>
          <w:lang w:val="en-US"/>
        </w:rPr>
      </w:pPr>
    </w:p>
    <w:p w:rsidR="001649AB" w:rsidRDefault="001649AB">
      <w:pPr>
        <w:rPr>
          <w:lang w:val="en-US"/>
        </w:rPr>
      </w:pPr>
    </w:p>
    <w:p w:rsidR="001649AB" w:rsidRDefault="001649AB">
      <w:pPr>
        <w:rPr>
          <w:lang w:val="en-US"/>
        </w:rPr>
      </w:pPr>
    </w:p>
    <w:p w:rsidR="001649AB" w:rsidRDefault="001649AB">
      <w:pPr>
        <w:rPr>
          <w:lang w:val="en-US"/>
        </w:rPr>
      </w:pPr>
    </w:p>
    <w:sectPr w:rsidR="001649AB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591" w:rsidRDefault="00AF0591" w:rsidP="00F80718">
      <w:r>
        <w:separator/>
      </w:r>
    </w:p>
  </w:endnote>
  <w:endnote w:type="continuationSeparator" w:id="0">
    <w:p w:rsidR="00AF0591" w:rsidRDefault="00AF0591" w:rsidP="00F8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591" w:rsidRDefault="00AF0591" w:rsidP="00F80718">
      <w:r>
        <w:separator/>
      </w:r>
    </w:p>
  </w:footnote>
  <w:footnote w:type="continuationSeparator" w:id="0">
    <w:p w:rsidR="00AF0591" w:rsidRDefault="00AF0591" w:rsidP="00F80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64F9"/>
    <w:multiLevelType w:val="hybridMultilevel"/>
    <w:tmpl w:val="F642D80A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2A3BFC"/>
    <w:multiLevelType w:val="hybridMultilevel"/>
    <w:tmpl w:val="D994B4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022D9"/>
    <w:multiLevelType w:val="hybridMultilevel"/>
    <w:tmpl w:val="3242634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C4619"/>
    <w:multiLevelType w:val="hybridMultilevel"/>
    <w:tmpl w:val="C4AEC4D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7"/>
    <w:rsid w:val="000021F3"/>
    <w:rsid w:val="00055146"/>
    <w:rsid w:val="001649AB"/>
    <w:rsid w:val="002A5675"/>
    <w:rsid w:val="002D4786"/>
    <w:rsid w:val="003E4F5F"/>
    <w:rsid w:val="003F24DD"/>
    <w:rsid w:val="004328A1"/>
    <w:rsid w:val="004C10FA"/>
    <w:rsid w:val="005C7248"/>
    <w:rsid w:val="007D16D3"/>
    <w:rsid w:val="007E005A"/>
    <w:rsid w:val="00910C76"/>
    <w:rsid w:val="00A36BC7"/>
    <w:rsid w:val="00AB58DB"/>
    <w:rsid w:val="00AF0591"/>
    <w:rsid w:val="00B54B0C"/>
    <w:rsid w:val="00C8087D"/>
    <w:rsid w:val="00CA06B8"/>
    <w:rsid w:val="00D44D8A"/>
    <w:rsid w:val="00DB49ED"/>
    <w:rsid w:val="00ED2EBB"/>
    <w:rsid w:val="00F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E70A79"/>
  <w15:docId w15:val="{75EB5DB9-228C-4654-89F4-36793C57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-360"/>
    </w:pPr>
    <w:rPr>
      <w:lang w:val="en-US"/>
    </w:rPr>
  </w:style>
  <w:style w:type="table" w:styleId="TableGrid">
    <w:name w:val="Table Grid"/>
    <w:basedOn w:val="TableNormal"/>
    <w:rsid w:val="00CA0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F381CF</Template>
  <TotalTime>11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and</vt:lpstr>
    </vt:vector>
  </TitlesOfParts>
  <Company>MBS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and</dc:title>
  <dc:creator>Will Channaa</dc:creator>
  <cp:lastModifiedBy>Wael Channaa</cp:lastModifiedBy>
  <cp:revision>3</cp:revision>
  <cp:lastPrinted>2007-11-27T21:01:00Z</cp:lastPrinted>
  <dcterms:created xsi:type="dcterms:W3CDTF">2018-11-13T20:51:00Z</dcterms:created>
  <dcterms:modified xsi:type="dcterms:W3CDTF">2019-11-13T22:21:00Z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Will.Channaa@ontario.ca</vt:lpwstr>
  </property>
  <property fmtid="{D5CDD505-2E9C-101B-9397-08002B2CF9AE}" pid="5" name="MSIP_Label_034a106e-6316-442c-ad35-738afd673d2b_SetDate">
    <vt:lpwstr>2018-11-13T20:51:22.8748032Z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